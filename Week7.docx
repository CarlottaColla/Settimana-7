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7828B9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0032C8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A5D8352" w:rsidR="00547F36" w:rsidRPr="001E6010" w:rsidRDefault="0042484F">
            <w:pPr>
              <w:pStyle w:val="Informazionisullostudente"/>
            </w:pPr>
            <w:r>
              <w:t>Carlotta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2C29211" w:rsidR="00547F36" w:rsidRPr="001E6010" w:rsidRDefault="0042484F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843C556" w:rsidR="00547F36" w:rsidRPr="001E6010" w:rsidRDefault="0042484F">
            <w:pPr>
              <w:pStyle w:val="Informazionisullostudente"/>
            </w:pPr>
            <w:r>
              <w:t>12/03/2021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3B38EFD6" w14:textId="0812126E" w:rsidR="00B070A2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Come avviene il lancio di un’eccezione a runtime ? </w:t>
      </w:r>
      <w:r w:rsidR="0042484F">
        <w:rPr>
          <w:rFonts w:cstheme="minorHAnsi"/>
          <w:i/>
          <w:iCs/>
          <w:sz w:val="16"/>
          <w:szCs w:val="16"/>
        </w:rPr>
        <w:br/>
      </w:r>
      <w:r w:rsidR="0042484F">
        <w:rPr>
          <w:rFonts w:cstheme="minorHAnsi"/>
          <w:sz w:val="16"/>
          <w:szCs w:val="16"/>
        </w:rPr>
        <w:t>Il lancio di un’eccezione a runtine avviene attraverso “throw new” e il tipo dell’eccezione</w:t>
      </w:r>
      <w:r w:rsidR="00493797">
        <w:rPr>
          <w:rFonts w:cstheme="minorHAnsi"/>
          <w:sz w:val="16"/>
          <w:szCs w:val="16"/>
        </w:rPr>
        <w:t>, questo genera una n</w:t>
      </w:r>
      <w:r w:rsidR="00232EB2">
        <w:rPr>
          <w:rFonts w:cstheme="minorHAnsi"/>
          <w:sz w:val="16"/>
          <w:szCs w:val="16"/>
        </w:rPr>
        <w:t>u</w:t>
      </w:r>
      <w:r w:rsidR="00493797">
        <w:rPr>
          <w:rFonts w:cstheme="minorHAnsi"/>
          <w:sz w:val="16"/>
          <w:szCs w:val="16"/>
        </w:rPr>
        <w:t>ova eccezione</w:t>
      </w:r>
      <w:r w:rsidR="0042484F">
        <w:rPr>
          <w:rFonts w:cstheme="minorHAnsi"/>
          <w:sz w:val="16"/>
          <w:szCs w:val="16"/>
        </w:rPr>
        <w:t>. È possibile assegnare anche un messaggio all’eccezione, ad esempio: throw new FileNotFoundException(“Il file non è stato trovato”) oppure collegarla all’accezione che l’ha generata (ovvero quella catturata dal catch), es.</w:t>
      </w:r>
      <w:r w:rsidR="0042484F">
        <w:rPr>
          <w:rFonts w:cstheme="minorHAnsi"/>
          <w:sz w:val="16"/>
          <w:szCs w:val="16"/>
        </w:rPr>
        <w:br/>
        <w:t>catch (exception exc) {</w:t>
      </w:r>
      <w:r w:rsidR="0042484F">
        <w:rPr>
          <w:rFonts w:cstheme="minorHAnsi"/>
          <w:sz w:val="16"/>
          <w:szCs w:val="16"/>
        </w:rPr>
        <w:br/>
        <w:t>throw new FileNotFoundException(“il file non è stato trovato”, e) }</w:t>
      </w:r>
      <w:r w:rsidR="0042484F">
        <w:rPr>
          <w:rFonts w:cstheme="minorHAnsi"/>
          <w:sz w:val="16"/>
          <w:szCs w:val="16"/>
        </w:rPr>
        <w:br/>
        <w:t>Questo rilancio dovrà essere catturato da un altro catch che avrà quel tipo di eccezione o un catch generico (</w:t>
      </w:r>
      <w:r w:rsidR="00493797">
        <w:rPr>
          <w:rFonts w:cstheme="minorHAnsi"/>
          <w:sz w:val="16"/>
          <w:szCs w:val="16"/>
        </w:rPr>
        <w:t>con Exception exc).</w:t>
      </w:r>
    </w:p>
    <w:p w14:paraId="3CDCBFB6" w14:textId="6A0DA434" w:rsidR="009D79CC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32EB2">
        <w:rPr>
          <w:rFonts w:cstheme="minorHAnsi"/>
          <w:i/>
          <w:iCs/>
          <w:sz w:val="16"/>
          <w:szCs w:val="16"/>
        </w:rPr>
        <w:t>Quali sono le possibili cause di un’eccezione?</w:t>
      </w:r>
      <w:r w:rsidR="00493797" w:rsidRPr="00232EB2">
        <w:rPr>
          <w:rFonts w:cstheme="minorHAnsi"/>
          <w:i/>
          <w:iCs/>
          <w:sz w:val="16"/>
          <w:szCs w:val="16"/>
        </w:rPr>
        <w:br/>
      </w:r>
      <w:r w:rsidR="00493797">
        <w:rPr>
          <w:rFonts w:cstheme="minorHAnsi"/>
          <w:sz w:val="16"/>
          <w:szCs w:val="16"/>
        </w:rPr>
        <w:t xml:space="preserve">Le possibili cause di un’eccezione sono infinite, esisto </w:t>
      </w:r>
      <w:r w:rsidR="00232EB2">
        <w:rPr>
          <w:rFonts w:cstheme="minorHAnsi"/>
          <w:sz w:val="16"/>
          <w:szCs w:val="16"/>
        </w:rPr>
        <w:t>quelle</w:t>
      </w:r>
      <w:r w:rsidR="00493797">
        <w:rPr>
          <w:rFonts w:cstheme="minorHAnsi"/>
          <w:sz w:val="16"/>
          <w:szCs w:val="16"/>
        </w:rPr>
        <w:t xml:space="preserve"> matematiche che generano eccezioni con le divisioni per zero, le eccezioni su lettura e scrittura di dati come FileNotFoundException, eccezioni sugli array come IndexOutOfRange</w:t>
      </w:r>
      <w:r w:rsidR="005537EA">
        <w:rPr>
          <w:rFonts w:cstheme="minorHAnsi"/>
          <w:sz w:val="16"/>
          <w:szCs w:val="16"/>
        </w:rPr>
        <w:t>Exception</w:t>
      </w:r>
      <w:r w:rsidR="00232EB2">
        <w:rPr>
          <w:rFonts w:cstheme="minorHAnsi"/>
          <w:sz w:val="16"/>
          <w:szCs w:val="16"/>
        </w:rPr>
        <w:t xml:space="preserve">... Le eccezioni possono essere generate sia dal compilatore sia dal programmatore attraverso la parola “throw new” e il tipo di eccezioni. </w:t>
      </w:r>
    </w:p>
    <w:p w14:paraId="78A471E4" w14:textId="1F96D47F" w:rsidR="00493797" w:rsidRPr="00493797" w:rsidRDefault="009D79CC" w:rsidP="00493797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il costrutto formale per la gestione di una eccezione fornendo un esempio.</w:t>
      </w:r>
      <w:r w:rsidR="00493797">
        <w:rPr>
          <w:rFonts w:cstheme="minorHAnsi"/>
          <w:i/>
          <w:iCs/>
          <w:sz w:val="16"/>
          <w:szCs w:val="16"/>
        </w:rPr>
        <w:br/>
      </w:r>
      <w:r w:rsidR="00493797">
        <w:rPr>
          <w:rFonts w:cstheme="minorHAnsi"/>
          <w:sz w:val="16"/>
          <w:szCs w:val="16"/>
        </w:rPr>
        <w:t>Il costrutto per gestire le eccezione è il try-catch (o try-catch-finally). Es</w:t>
      </w:r>
      <w:r w:rsidR="00493797">
        <w:rPr>
          <w:rFonts w:cstheme="minorHAnsi"/>
          <w:sz w:val="16"/>
          <w:szCs w:val="16"/>
        </w:rPr>
        <w:br/>
        <w:t>try { //operazioni che possono creare un’eccezione</w:t>
      </w:r>
      <w:r w:rsidR="00232EB2">
        <w:rPr>
          <w:rFonts w:cstheme="minorHAnsi"/>
          <w:sz w:val="16"/>
          <w:szCs w:val="16"/>
        </w:rPr>
        <w:br/>
        <w:t xml:space="preserve">int elemento = array[index]; </w:t>
      </w:r>
      <w:r w:rsidR="00493797">
        <w:rPr>
          <w:rFonts w:cstheme="minorHAnsi"/>
          <w:sz w:val="16"/>
          <w:szCs w:val="16"/>
        </w:rPr>
        <w:t>}</w:t>
      </w:r>
      <w:r w:rsidR="00493797">
        <w:rPr>
          <w:rFonts w:cstheme="minorHAnsi"/>
          <w:sz w:val="16"/>
          <w:szCs w:val="16"/>
        </w:rPr>
        <w:br/>
        <w:t>catch (</w:t>
      </w:r>
      <w:r w:rsidR="00232EB2">
        <w:rPr>
          <w:rFonts w:cstheme="minorHAnsi"/>
          <w:sz w:val="16"/>
          <w:szCs w:val="16"/>
        </w:rPr>
        <w:t>IndexOutOfRangeException exc</w:t>
      </w:r>
      <w:r w:rsidR="00493797">
        <w:rPr>
          <w:rFonts w:cstheme="minorHAnsi"/>
          <w:sz w:val="16"/>
          <w:szCs w:val="16"/>
        </w:rPr>
        <w:t>)</w:t>
      </w:r>
      <w:r w:rsidR="00232EB2">
        <w:rPr>
          <w:rFonts w:cstheme="minorHAnsi"/>
          <w:sz w:val="16"/>
          <w:szCs w:val="16"/>
        </w:rPr>
        <w:t xml:space="preserve"> </w:t>
      </w:r>
      <w:r w:rsidR="00232EB2">
        <w:rPr>
          <w:rFonts w:cstheme="minorHAnsi"/>
          <w:sz w:val="16"/>
          <w:szCs w:val="16"/>
        </w:rPr>
        <w:t>//tipo di eccezione che gestisce</w:t>
      </w:r>
      <w:r w:rsidR="00493797">
        <w:rPr>
          <w:rFonts w:cstheme="minorHAnsi"/>
          <w:sz w:val="16"/>
          <w:szCs w:val="16"/>
        </w:rPr>
        <w:br/>
        <w:t>{//gestisce l’eccezione</w:t>
      </w:r>
      <w:r w:rsidR="00232EB2">
        <w:rPr>
          <w:rFonts w:cstheme="minorHAnsi"/>
          <w:sz w:val="16"/>
          <w:szCs w:val="16"/>
        </w:rPr>
        <w:br/>
        <w:t>Console.WriteLine(“L’indice è fuore dal range”);</w:t>
      </w:r>
      <w:r w:rsidR="00493797">
        <w:rPr>
          <w:rFonts w:cstheme="minorHAnsi"/>
          <w:sz w:val="16"/>
          <w:szCs w:val="16"/>
        </w:rPr>
        <w:t>}</w:t>
      </w:r>
      <w:r w:rsidR="00493797">
        <w:rPr>
          <w:rFonts w:cstheme="minorHAnsi"/>
          <w:sz w:val="16"/>
          <w:szCs w:val="16"/>
        </w:rPr>
        <w:br/>
        <w:t>Nel try si inserisce il codice che può generare un’eccezione e nel catch viene catturata e gestita.</w:t>
      </w:r>
      <w:r w:rsidR="00493797">
        <w:rPr>
          <w:rFonts w:cstheme="minorHAnsi"/>
          <w:i/>
          <w:iCs/>
          <w:sz w:val="16"/>
          <w:szCs w:val="16"/>
        </w:rPr>
        <w:t xml:space="preserve"> </w:t>
      </w:r>
      <w:r w:rsidR="00493797">
        <w:rPr>
          <w:rFonts w:cstheme="minorHAnsi"/>
          <w:sz w:val="16"/>
          <w:szCs w:val="16"/>
        </w:rPr>
        <w:t>Ogni catch cattura solo un tipo di eccezione, se l’eccezione è diversa non viene catturata. La gerarchia dei catch deve essere dalla più specifica alla meno specifica (exception e) perchè l’eccezione verrà gestita dal primo catch compatibile che trova.</w:t>
      </w:r>
    </w:p>
    <w:p w14:paraId="1F9BF40B" w14:textId="23D17A85" w:rsidR="004B33AA" w:rsidRPr="004B33AA" w:rsidRDefault="009D79CC" w:rsidP="004B33AA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E84739">
        <w:rPr>
          <w:rFonts w:cstheme="minorHAnsi"/>
          <w:i/>
          <w:iCs/>
          <w:sz w:val="16"/>
          <w:szCs w:val="16"/>
        </w:rPr>
        <w:t>Quali sono i possibili casi in cui è necessario lanciare un eccezione da codice? Fornire un esempio.</w:t>
      </w:r>
      <w:r w:rsidR="004174E2" w:rsidRPr="00E84739">
        <w:rPr>
          <w:rFonts w:cstheme="minorHAnsi"/>
          <w:i/>
          <w:iCs/>
          <w:sz w:val="16"/>
          <w:szCs w:val="16"/>
        </w:rPr>
        <w:br/>
      </w:r>
      <w:r w:rsidR="004174E2">
        <w:rPr>
          <w:rFonts w:cstheme="minorHAnsi"/>
          <w:sz w:val="16"/>
          <w:szCs w:val="16"/>
        </w:rPr>
        <w:t>I casi in cui è necessario lanciare un’eccezione sono 3:</w:t>
      </w:r>
      <w:r w:rsidR="004174E2">
        <w:rPr>
          <w:rFonts w:cstheme="minorHAnsi"/>
          <w:sz w:val="16"/>
          <w:szCs w:val="16"/>
        </w:rPr>
        <w:br/>
        <w:t xml:space="preserve">- </w:t>
      </w:r>
      <w:r w:rsidR="00232EB2">
        <w:rPr>
          <w:rFonts w:cstheme="minorHAnsi"/>
          <w:sz w:val="16"/>
          <w:szCs w:val="16"/>
        </w:rPr>
        <w:t>Se un</w:t>
      </w:r>
      <w:r w:rsidR="004174E2">
        <w:rPr>
          <w:rFonts w:cstheme="minorHAnsi"/>
          <w:sz w:val="16"/>
          <w:szCs w:val="16"/>
        </w:rPr>
        <w:t xml:space="preserve"> argomento verso un metodo genera un’eccezione: ad esempio viene passato un indice di un array non valido.</w:t>
      </w:r>
      <w:r w:rsidR="004174E2">
        <w:rPr>
          <w:rFonts w:cstheme="minorHAnsi"/>
          <w:sz w:val="16"/>
          <w:szCs w:val="16"/>
        </w:rPr>
        <w:br/>
        <w:t>- Chiamata non appropriata ad un oggetto: ad esempio quando si prova a scrivere su un file di sola lettura</w:t>
      </w:r>
      <w:r w:rsidR="004174E2">
        <w:rPr>
          <w:rFonts w:cstheme="minorHAnsi"/>
          <w:sz w:val="16"/>
          <w:szCs w:val="16"/>
        </w:rPr>
        <w:br/>
        <w:t>- Quando un metodo non può completare la sua funzionalità perchè viene passato un parametro non valido.</w:t>
      </w:r>
      <w:r w:rsidR="005537EA">
        <w:rPr>
          <w:rFonts w:cstheme="minorHAnsi"/>
          <w:i/>
          <w:iCs/>
          <w:sz w:val="16"/>
          <w:szCs w:val="16"/>
        </w:rPr>
        <w:br/>
      </w:r>
      <w:r w:rsidR="005537EA">
        <w:rPr>
          <w:rFonts w:cstheme="minorHAnsi"/>
          <w:sz w:val="16"/>
          <w:szCs w:val="16"/>
        </w:rPr>
        <w:t>ad esempio: una funzione prende come parametr</w:t>
      </w:r>
      <w:r w:rsidR="00232EB2">
        <w:rPr>
          <w:rFonts w:cstheme="minorHAnsi"/>
          <w:sz w:val="16"/>
          <w:szCs w:val="16"/>
        </w:rPr>
        <w:t>o</w:t>
      </w:r>
      <w:r w:rsidR="005537EA">
        <w:rPr>
          <w:rFonts w:cstheme="minorHAnsi"/>
          <w:sz w:val="16"/>
          <w:szCs w:val="16"/>
        </w:rPr>
        <w:t xml:space="preserve"> </w:t>
      </w:r>
      <w:r w:rsidR="00232EB2">
        <w:rPr>
          <w:rFonts w:cstheme="minorHAnsi"/>
          <w:sz w:val="16"/>
          <w:szCs w:val="16"/>
        </w:rPr>
        <w:t>una stringa su cui deve fare dei calcoli</w:t>
      </w:r>
      <w:r w:rsidR="00232EB2">
        <w:rPr>
          <w:rFonts w:cstheme="minorHAnsi"/>
          <w:sz w:val="16"/>
          <w:szCs w:val="16"/>
        </w:rPr>
        <w:br/>
        <w:t xml:space="preserve">public static void CalcolaStringa(string </w:t>
      </w:r>
      <w:r w:rsidR="004B33AA">
        <w:rPr>
          <w:rFonts w:cstheme="minorHAnsi"/>
          <w:sz w:val="16"/>
          <w:szCs w:val="16"/>
        </w:rPr>
        <w:t>nome){</w:t>
      </w:r>
      <w:r w:rsidR="004B33AA">
        <w:rPr>
          <w:rFonts w:cstheme="minorHAnsi"/>
          <w:sz w:val="16"/>
          <w:szCs w:val="16"/>
        </w:rPr>
        <w:br/>
        <w:t>try {</w:t>
      </w:r>
      <w:r w:rsidR="004B33AA">
        <w:rPr>
          <w:rFonts w:cstheme="minorHAnsi"/>
          <w:sz w:val="16"/>
          <w:szCs w:val="16"/>
        </w:rPr>
        <w:br/>
        <w:t>if(nome == nul) { throw new ArgumentException(“Il nome è voto”);</w:t>
      </w:r>
      <w:r w:rsidR="004B33AA">
        <w:rPr>
          <w:rFonts w:cstheme="minorHAnsi"/>
          <w:i/>
          <w:iCs/>
          <w:sz w:val="16"/>
          <w:szCs w:val="16"/>
        </w:rPr>
        <w:t xml:space="preserve"> }</w:t>
      </w:r>
      <w:r w:rsidR="004B33AA">
        <w:rPr>
          <w:rFonts w:cstheme="minorHAnsi"/>
          <w:i/>
          <w:iCs/>
          <w:sz w:val="16"/>
          <w:szCs w:val="16"/>
        </w:rPr>
        <w:br/>
      </w:r>
      <w:r w:rsidR="004B33AA" w:rsidRPr="004B33AA">
        <w:rPr>
          <w:rFonts w:cstheme="minorHAnsi"/>
          <w:sz w:val="16"/>
          <w:szCs w:val="16"/>
        </w:rPr>
        <w:t>catch</w:t>
      </w:r>
      <w:r w:rsidR="004B33AA">
        <w:rPr>
          <w:rFonts w:cstheme="minorHAnsi"/>
          <w:sz w:val="16"/>
          <w:szCs w:val="16"/>
        </w:rPr>
        <w:t xml:space="preserve"> (ArgumentException exc) {//la gestisco}</w:t>
      </w:r>
    </w:p>
    <w:p w14:paraId="786DE97B" w14:textId="71201310" w:rsidR="009D79CC" w:rsidRPr="004B33AA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32EB2">
        <w:rPr>
          <w:rFonts w:cstheme="minorHAnsi"/>
          <w:i/>
          <w:iCs/>
          <w:sz w:val="16"/>
          <w:szCs w:val="16"/>
        </w:rPr>
        <w:t>Fornire una panoramica delle eccezioni più comuni e definire a cosa sono dovute.</w:t>
      </w:r>
      <w:r w:rsidR="0010018A" w:rsidRPr="00232EB2">
        <w:rPr>
          <w:rFonts w:cstheme="minorHAnsi"/>
          <w:i/>
          <w:iCs/>
          <w:sz w:val="16"/>
          <w:szCs w:val="16"/>
        </w:rPr>
        <w:br/>
      </w:r>
      <w:r w:rsidR="007C7E6F">
        <w:rPr>
          <w:rFonts w:cstheme="minorHAnsi"/>
          <w:sz w:val="16"/>
          <w:szCs w:val="16"/>
        </w:rPr>
        <w:t>Alcune delle</w:t>
      </w:r>
      <w:r w:rsidR="0010018A">
        <w:rPr>
          <w:rFonts w:cstheme="minorHAnsi"/>
          <w:sz w:val="16"/>
          <w:szCs w:val="16"/>
        </w:rPr>
        <w:t xml:space="preserve"> eccezioni più comuni generate dal compilatore sono:</w:t>
      </w:r>
      <w:r w:rsidR="0010018A">
        <w:rPr>
          <w:rFonts w:cstheme="minorHAnsi"/>
          <w:sz w:val="16"/>
          <w:szCs w:val="16"/>
        </w:rPr>
        <w:br/>
        <w:t>- IndexOutOfRange : quando si esce dal range di un array</w:t>
      </w:r>
      <w:r w:rsidR="004B33AA">
        <w:rPr>
          <w:rFonts w:cstheme="minorHAnsi"/>
          <w:sz w:val="16"/>
          <w:szCs w:val="16"/>
        </w:rPr>
        <w:t xml:space="preserve"> </w:t>
      </w:r>
      <w:r w:rsidR="0010018A">
        <w:rPr>
          <w:rFonts w:cstheme="minorHAnsi"/>
          <w:sz w:val="16"/>
          <w:szCs w:val="16"/>
        </w:rPr>
        <w:br/>
        <w:t>- Null</w:t>
      </w:r>
      <w:r w:rsidR="004B33AA">
        <w:rPr>
          <w:rFonts w:cstheme="minorHAnsi"/>
          <w:sz w:val="16"/>
          <w:szCs w:val="16"/>
        </w:rPr>
        <w:t>References</w:t>
      </w:r>
      <w:r w:rsidR="0010018A">
        <w:rPr>
          <w:rFonts w:cstheme="minorHAnsi"/>
          <w:sz w:val="16"/>
          <w:szCs w:val="16"/>
        </w:rPr>
        <w:t>Exception : quando si cerca di fare dei calcoli su un oggetto nullo</w:t>
      </w:r>
      <w:r w:rsidR="0010018A">
        <w:rPr>
          <w:rFonts w:cstheme="minorHAnsi"/>
          <w:sz w:val="16"/>
          <w:szCs w:val="16"/>
        </w:rPr>
        <w:br/>
        <w:t xml:space="preserve">- IOException: quando ci sono degli errori nel leggere/scrivere i dati </w:t>
      </w:r>
      <w:r w:rsidR="0010018A">
        <w:rPr>
          <w:rFonts w:cstheme="minorHAnsi"/>
          <w:sz w:val="16"/>
          <w:szCs w:val="16"/>
        </w:rPr>
        <w:br/>
        <w:t xml:space="preserve">- </w:t>
      </w:r>
      <w:r w:rsidR="007C7E6F">
        <w:rPr>
          <w:rFonts w:cstheme="minorHAnsi"/>
          <w:sz w:val="16"/>
          <w:szCs w:val="16"/>
        </w:rPr>
        <w:t>DivideByZeroException: è un’eccezione matematica</w:t>
      </w:r>
      <w:r w:rsidR="007C7E6F">
        <w:rPr>
          <w:rFonts w:cstheme="minorHAnsi"/>
          <w:sz w:val="16"/>
          <w:szCs w:val="16"/>
        </w:rPr>
        <w:br/>
        <w:t>- InvalidCastException: quando fallisce un cast tra due tipi diversi</w:t>
      </w:r>
      <w:r w:rsidR="004B33AA">
        <w:rPr>
          <w:rFonts w:cstheme="minorHAnsi"/>
          <w:sz w:val="16"/>
          <w:szCs w:val="16"/>
        </w:rPr>
        <w:br/>
        <w:t>- StackOverFlowException : quando lo stack delle chiamate è pieno</w:t>
      </w:r>
    </w:p>
    <w:p w14:paraId="4E829D92" w14:textId="5372AD29" w:rsidR="000032C8" w:rsidRDefault="000032C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E84739">
        <w:rPr>
          <w:rFonts w:cstheme="minorHAnsi"/>
          <w:i/>
          <w:iCs/>
          <w:sz w:val="16"/>
          <w:szCs w:val="16"/>
        </w:rPr>
        <w:t xml:space="preserve">Descrivere i ruoli che </w:t>
      </w:r>
      <w:r>
        <w:rPr>
          <w:rFonts w:cstheme="minorHAnsi"/>
          <w:i/>
          <w:iCs/>
          <w:sz w:val="16"/>
          <w:szCs w:val="16"/>
        </w:rPr>
        <w:t>esistono all’interno di un progetto</w:t>
      </w:r>
      <w:r w:rsidR="0010018A">
        <w:rPr>
          <w:rFonts w:cstheme="minorHAnsi"/>
          <w:i/>
          <w:iCs/>
          <w:sz w:val="16"/>
          <w:szCs w:val="16"/>
        </w:rPr>
        <w:br/>
      </w:r>
      <w:r w:rsidR="0010018A">
        <w:rPr>
          <w:rFonts w:cstheme="minorHAnsi"/>
          <w:sz w:val="16"/>
          <w:szCs w:val="16"/>
        </w:rPr>
        <w:t>All’interno di un progetto esistono 6 ruoli:</w:t>
      </w:r>
      <w:r w:rsidR="0010018A">
        <w:rPr>
          <w:rFonts w:cstheme="minorHAnsi"/>
          <w:sz w:val="16"/>
          <w:szCs w:val="16"/>
        </w:rPr>
        <w:br/>
        <w:t xml:space="preserve">- </w:t>
      </w:r>
      <w:r w:rsidR="007C7E6F">
        <w:rPr>
          <w:rFonts w:cstheme="minorHAnsi"/>
          <w:sz w:val="16"/>
          <w:szCs w:val="16"/>
        </w:rPr>
        <w:t>Product</w:t>
      </w:r>
      <w:r w:rsidR="0010018A">
        <w:rPr>
          <w:rFonts w:cstheme="minorHAnsi"/>
          <w:sz w:val="16"/>
          <w:szCs w:val="16"/>
        </w:rPr>
        <w:t xml:space="preserve"> owner : è il cliente che richiede il progetto, non ha quasi mai competenze informatiche ma conosce perfettamente le logiche di business. Spiega agli analisti come dovrebbe essere il progetto.</w:t>
      </w:r>
      <w:r w:rsidR="0010018A">
        <w:rPr>
          <w:rFonts w:cstheme="minorHAnsi"/>
          <w:sz w:val="16"/>
          <w:szCs w:val="16"/>
        </w:rPr>
        <w:br/>
        <w:t>- Analisti: gestistono la co</w:t>
      </w:r>
      <w:r w:rsidR="00CC3DC2">
        <w:rPr>
          <w:rFonts w:cstheme="minorHAnsi"/>
          <w:sz w:val="16"/>
          <w:szCs w:val="16"/>
        </w:rPr>
        <w:t xml:space="preserve">municazione con il </w:t>
      </w:r>
      <w:r w:rsidR="007C7E6F">
        <w:rPr>
          <w:rFonts w:cstheme="minorHAnsi"/>
          <w:sz w:val="16"/>
          <w:szCs w:val="16"/>
        </w:rPr>
        <w:t>product</w:t>
      </w:r>
      <w:r w:rsidR="00CC3DC2">
        <w:rPr>
          <w:rFonts w:cstheme="minorHAnsi"/>
          <w:sz w:val="16"/>
          <w:szCs w:val="16"/>
        </w:rPr>
        <w:t xml:space="preserve"> owner, hanno sia competenze di business sia alcune competenze tecniche così da poter descrivere il progetto all’architetto.</w:t>
      </w:r>
      <w:r w:rsidR="00CC3DC2">
        <w:rPr>
          <w:rFonts w:cstheme="minorHAnsi"/>
          <w:sz w:val="16"/>
          <w:szCs w:val="16"/>
        </w:rPr>
        <w:br/>
        <w:t>- Architetto: ha grandi capacità tecniche, per questo è la figura incaricata a disegnare il progetto, attraverso diagrammi UML per poterli dare agli sviluppatori.</w:t>
      </w:r>
      <w:r w:rsidR="00CC3DC2">
        <w:rPr>
          <w:rFonts w:cstheme="minorHAnsi"/>
          <w:sz w:val="16"/>
          <w:szCs w:val="16"/>
        </w:rPr>
        <w:br/>
        <w:t xml:space="preserve">- Sviluppatori : sono coloro che creeranno il codice per realizzare il progetto; creando il codice possono aiutare anche ad </w:t>
      </w:r>
      <w:r w:rsidR="00CC3DC2">
        <w:rPr>
          <w:rFonts w:cstheme="minorHAnsi"/>
          <w:sz w:val="16"/>
          <w:szCs w:val="16"/>
        </w:rPr>
        <w:lastRenderedPageBreak/>
        <w:t>arricchire il progetto dell’architetto, è uno dei ruoli più importanti.</w:t>
      </w:r>
      <w:r w:rsidR="00CC3DC2">
        <w:rPr>
          <w:rFonts w:cstheme="minorHAnsi"/>
          <w:sz w:val="16"/>
          <w:szCs w:val="16"/>
        </w:rPr>
        <w:br/>
        <w:t>- Team QA : chiamato anche gruppo di testing, il loro compito è qello di effettuare test sul codice creato dagli sviluppatori e vedere se risponde alle esigenze funzionali e logiche raccolte dagli analisti, se qualche requisito non viene soddisfatto il codice viene rimando agli sviluppatori per correggerlo, altrimenti viene mando alla fase finale.</w:t>
      </w:r>
      <w:r w:rsidR="00CC3DC2">
        <w:rPr>
          <w:rFonts w:cstheme="minorHAnsi"/>
          <w:sz w:val="16"/>
          <w:szCs w:val="16"/>
        </w:rPr>
        <w:br/>
      </w:r>
      <w:r w:rsidR="00350EF7">
        <w:rPr>
          <w:rFonts w:cstheme="minorHAnsi"/>
          <w:sz w:val="16"/>
          <w:szCs w:val="16"/>
        </w:rPr>
        <w:t>- Team operation : questa è la fase finale, il nuovo software viene inserito e testato nell’ambiente finale e reso disponibile (se supera i test) agli utenti, questa fase si occupa anche della manutenzione nel corso del tempo.</w:t>
      </w:r>
    </w:p>
    <w:p w14:paraId="62FFC6F8" w14:textId="516B7E7F" w:rsidR="000032C8" w:rsidRDefault="000032C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UML e spiegare perché si utilizza.</w:t>
      </w:r>
      <w:r w:rsidR="00350EF7">
        <w:rPr>
          <w:rFonts w:cstheme="minorHAnsi"/>
          <w:i/>
          <w:iCs/>
          <w:sz w:val="16"/>
          <w:szCs w:val="16"/>
        </w:rPr>
        <w:br/>
      </w:r>
      <w:r w:rsidR="00350EF7">
        <w:rPr>
          <w:rFonts w:cstheme="minorHAnsi"/>
          <w:sz w:val="16"/>
          <w:szCs w:val="16"/>
        </w:rPr>
        <w:t>UML è un liguaggio per creare dei diagrammi, ogni diagramma ha il compito di evidenziare determinati aspetti che saranno utili ai diversi ruoli all’interno del progetto. Questo linguaggio è indipendente dal linguaggio di programmazione</w:t>
      </w:r>
      <w:r w:rsidR="00DE36FC">
        <w:rPr>
          <w:rFonts w:cstheme="minorHAnsi"/>
          <w:sz w:val="16"/>
          <w:szCs w:val="16"/>
        </w:rPr>
        <w:t xml:space="preserve"> che </w:t>
      </w:r>
      <w:r w:rsidR="00350EF7">
        <w:rPr>
          <w:rFonts w:cstheme="minorHAnsi"/>
          <w:sz w:val="16"/>
          <w:szCs w:val="16"/>
        </w:rPr>
        <w:t>verrà utilizzato per realizzare il progetto. Il suo scopo è quello di astrarre ad alto livello per migliorare la comunicazione tra i diversi ruoli</w:t>
      </w:r>
      <w:r w:rsidR="00DE36FC">
        <w:rPr>
          <w:rFonts w:cstheme="minorHAnsi"/>
          <w:sz w:val="16"/>
          <w:szCs w:val="16"/>
        </w:rPr>
        <w:t>,</w:t>
      </w:r>
      <w:r w:rsidR="00350EF7">
        <w:rPr>
          <w:rFonts w:cstheme="minorHAnsi"/>
          <w:sz w:val="16"/>
          <w:szCs w:val="16"/>
        </w:rPr>
        <w:t xml:space="preserve"> che possono avere diverse competente tecniche</w:t>
      </w:r>
      <w:r w:rsidR="00DE36FC">
        <w:rPr>
          <w:rFonts w:cstheme="minorHAnsi"/>
          <w:sz w:val="16"/>
          <w:szCs w:val="16"/>
        </w:rPr>
        <w:t>, e per rendere comprensibile a tutti concetti tecnici complicati</w:t>
      </w:r>
      <w:r w:rsidR="00350EF7">
        <w:rPr>
          <w:rFonts w:cstheme="minorHAnsi"/>
          <w:sz w:val="16"/>
          <w:szCs w:val="16"/>
        </w:rPr>
        <w:t>.</w:t>
      </w:r>
      <w:r w:rsidR="00DE36FC">
        <w:rPr>
          <w:rFonts w:cstheme="minorHAnsi"/>
          <w:sz w:val="16"/>
          <w:szCs w:val="16"/>
        </w:rPr>
        <w:t xml:space="preserve"> Il grande vantaggio di questi diagramma è il poter visualizzare come sarà la soluzione finale prima ancora </w:t>
      </w:r>
      <w:r w:rsidR="00666707">
        <w:rPr>
          <w:rFonts w:cstheme="minorHAnsi"/>
          <w:sz w:val="16"/>
          <w:szCs w:val="16"/>
        </w:rPr>
        <w:t>di aver scritto il codice, questo permette di capire a priori se possono esserci dei problemi e corregerli, senza dover riscrivere intere parti di codice.</w:t>
      </w:r>
      <w:r w:rsidR="00666707">
        <w:rPr>
          <w:rFonts w:cstheme="minorHAnsi"/>
          <w:sz w:val="16"/>
          <w:szCs w:val="16"/>
        </w:rPr>
        <w:br/>
        <w:t>La stesura di questi diagrammi richiede del tempo che spesso il business owner reputa “sprecato”, in realtà, saltare questa fase porta a molta incoprensione e a un quasi sicuro ritardo sulla consegna o al fallimento di un progetto (consegna di un software diverso dal quello richiesto).</w:t>
      </w:r>
      <w:r w:rsidR="00DE36FC">
        <w:rPr>
          <w:rFonts w:cstheme="minorHAnsi"/>
          <w:sz w:val="16"/>
          <w:szCs w:val="16"/>
        </w:rPr>
        <w:t xml:space="preserve"> </w:t>
      </w:r>
      <w:r w:rsidR="00350EF7">
        <w:rPr>
          <w:rFonts w:cstheme="minorHAnsi"/>
          <w:sz w:val="16"/>
          <w:szCs w:val="16"/>
        </w:rPr>
        <w:t xml:space="preserve"> </w:t>
      </w:r>
    </w:p>
    <w:p w14:paraId="5D520233" w14:textId="46FD0383" w:rsidR="00666707" w:rsidRPr="00666707" w:rsidRDefault="000032C8" w:rsidP="00666707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32EB2">
        <w:rPr>
          <w:rFonts w:cstheme="minorHAnsi"/>
          <w:i/>
          <w:iCs/>
          <w:sz w:val="16"/>
          <w:szCs w:val="16"/>
        </w:rPr>
        <w:t xml:space="preserve">Descrivere la differenza tra </w:t>
      </w:r>
      <w:r>
        <w:rPr>
          <w:rFonts w:cstheme="minorHAnsi"/>
          <w:i/>
          <w:iCs/>
          <w:sz w:val="16"/>
          <w:szCs w:val="16"/>
        </w:rPr>
        <w:t>class diagram e object diagram</w:t>
      </w:r>
      <w:r w:rsidR="00E813FC">
        <w:rPr>
          <w:rFonts w:cstheme="minorHAnsi"/>
          <w:i/>
          <w:iCs/>
          <w:sz w:val="16"/>
          <w:szCs w:val="16"/>
        </w:rPr>
        <w:t xml:space="preserve"> descrivendo gli elementi di cui possono essere composti</w:t>
      </w:r>
      <w:r>
        <w:rPr>
          <w:rFonts w:cstheme="minorHAnsi"/>
          <w:i/>
          <w:iCs/>
          <w:sz w:val="16"/>
          <w:szCs w:val="16"/>
        </w:rPr>
        <w:t>. Fornire un esempio</w:t>
      </w:r>
      <w:r w:rsidR="00E813FC">
        <w:rPr>
          <w:rFonts w:cstheme="minorHAnsi"/>
          <w:i/>
          <w:iCs/>
          <w:sz w:val="16"/>
          <w:szCs w:val="16"/>
        </w:rPr>
        <w:t>.</w:t>
      </w:r>
      <w:r w:rsidR="00666707">
        <w:rPr>
          <w:rFonts w:cstheme="minorHAnsi"/>
          <w:i/>
          <w:iCs/>
          <w:sz w:val="16"/>
          <w:szCs w:val="16"/>
        </w:rPr>
        <w:br/>
      </w:r>
      <w:r w:rsidR="00666707">
        <w:rPr>
          <w:rFonts w:cstheme="minorHAnsi"/>
          <w:sz w:val="16"/>
          <w:szCs w:val="16"/>
        </w:rPr>
        <w:t>Il class diagram è uno dei modelli più utilizzato, fornisce informazioni sulla struttura del progetto:</w:t>
      </w:r>
      <w:r w:rsidR="00666707">
        <w:rPr>
          <w:rFonts w:cstheme="minorHAnsi"/>
          <w:i/>
          <w:iCs/>
          <w:sz w:val="16"/>
          <w:szCs w:val="16"/>
        </w:rPr>
        <w:t xml:space="preserve"> </w:t>
      </w:r>
      <w:r w:rsidR="00666707">
        <w:rPr>
          <w:rFonts w:cstheme="minorHAnsi"/>
          <w:sz w:val="16"/>
          <w:szCs w:val="16"/>
        </w:rPr>
        <w:t>quante e quali classi avrà, i loro campi e metodi e le relazioni tra esse.</w:t>
      </w:r>
      <w:r w:rsidR="004B33AA">
        <w:rPr>
          <w:rFonts w:cstheme="minorHAnsi"/>
          <w:sz w:val="16"/>
          <w:szCs w:val="16"/>
        </w:rPr>
        <w:t xml:space="preserve"> I suoi elementi sono le classi (classi concrete e astratte), interfacce e le relazoni che possono essere relazioni normali, derivazioni o implementazioni.</w:t>
      </w:r>
      <w:r w:rsidR="00666707">
        <w:rPr>
          <w:rFonts w:cstheme="minorHAnsi"/>
          <w:sz w:val="16"/>
          <w:szCs w:val="16"/>
        </w:rPr>
        <w:br/>
        <w:t xml:space="preserve">L’object diagram serve per visualizzare </w:t>
      </w:r>
      <w:r w:rsidR="00700378">
        <w:rPr>
          <w:rFonts w:cstheme="minorHAnsi"/>
          <w:sz w:val="16"/>
          <w:szCs w:val="16"/>
        </w:rPr>
        <w:t>un esempio degli oggetti attivi in un determinato momento e le relazioni tra essi.</w:t>
      </w:r>
      <w:r w:rsidR="007C7E6F">
        <w:rPr>
          <w:rFonts w:cstheme="minorHAnsi"/>
          <w:sz w:val="16"/>
          <w:szCs w:val="16"/>
        </w:rPr>
        <w:t xml:space="preserve"> Serve per mostrare il funzionamento del software, il suo utilizzo è abbastanza limitato.</w:t>
      </w:r>
      <w:r w:rsidR="004B33AA">
        <w:rPr>
          <w:rFonts w:cstheme="minorHAnsi"/>
          <w:sz w:val="16"/>
          <w:szCs w:val="16"/>
        </w:rPr>
        <w:br/>
        <w:t>I suoi elementi solo le classi attive con degli esempi dei loro campi e le relazioni tra esse.</w:t>
      </w:r>
    </w:p>
    <w:p w14:paraId="01E8A6F3" w14:textId="77777777" w:rsidR="00AB2085" w:rsidRPr="00232EB2" w:rsidRDefault="009D79CC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 esempio di use case diagram</w:t>
      </w:r>
      <w:r w:rsidR="00AB2085">
        <w:rPr>
          <w:rFonts w:cstheme="minorHAnsi"/>
          <w:i/>
          <w:iCs/>
          <w:sz w:val="16"/>
          <w:szCs w:val="16"/>
        </w:rPr>
        <w:t>.</w:t>
      </w:r>
      <w:r>
        <w:rPr>
          <w:rFonts w:cstheme="minorHAnsi"/>
          <w:i/>
          <w:iCs/>
          <w:sz w:val="16"/>
          <w:szCs w:val="16"/>
        </w:rPr>
        <w:t xml:space="preserve"> Quali elementi sono in gioco e </w:t>
      </w:r>
      <w:r w:rsidR="00AB2085" w:rsidRPr="00232EB2">
        <w:rPr>
          <w:rFonts w:cstheme="minorHAnsi"/>
          <w:i/>
          <w:iCs/>
          <w:sz w:val="16"/>
          <w:szCs w:val="16"/>
        </w:rPr>
        <w:t>qual è l’obiettivo del diagramma?</w:t>
      </w:r>
    </w:p>
    <w:p w14:paraId="4BE519D9" w14:textId="77F16169" w:rsidR="00700378" w:rsidRDefault="00AB2085" w:rsidP="00AB2085">
      <w:pPr>
        <w:pStyle w:val="ListParagraph"/>
        <w:ind w:left="360"/>
        <w:rPr>
          <w:rFonts w:cstheme="minorHAnsi"/>
          <w:sz w:val="16"/>
          <w:szCs w:val="16"/>
        </w:rPr>
      </w:pPr>
      <w:r w:rsidRPr="00232EB2">
        <w:rPr>
          <w:rFonts w:cstheme="minorHAnsi"/>
          <w:i/>
          <w:iCs/>
          <w:sz w:val="16"/>
          <w:szCs w:val="16"/>
        </w:rPr>
        <w:t>(Non usare gli esempi presentati in classe)</w:t>
      </w:r>
      <w:r w:rsidR="00700378" w:rsidRPr="00232EB2">
        <w:rPr>
          <w:rFonts w:cstheme="minorHAnsi"/>
          <w:i/>
          <w:iCs/>
          <w:sz w:val="16"/>
          <w:szCs w:val="16"/>
        </w:rPr>
        <w:br/>
      </w:r>
      <w:r w:rsidR="00700378">
        <w:rPr>
          <w:rFonts w:cstheme="minorHAnsi"/>
          <w:sz w:val="16"/>
          <w:szCs w:val="16"/>
        </w:rPr>
        <w:t>Gli elementi di uno use case sono:</w:t>
      </w:r>
      <w:r w:rsidR="00700378">
        <w:rPr>
          <w:rFonts w:cstheme="minorHAnsi"/>
          <w:sz w:val="16"/>
          <w:szCs w:val="16"/>
        </w:rPr>
        <w:br/>
        <w:t>- Attori: in uno use case è presente uno o più attori. L’attore principale, ovvero quello che compie l’azione è a sinistra del grafico, quello che subisce l’azione (se c’è) è a destra e possono essere presenti anche degli attori intermediari posti all’interno del grafico.</w:t>
      </w:r>
      <w:r w:rsidR="00700378">
        <w:rPr>
          <w:rFonts w:cstheme="minorHAnsi"/>
          <w:sz w:val="16"/>
          <w:szCs w:val="16"/>
        </w:rPr>
        <w:br/>
        <w:t>- Casi d’uso: sono le azioni che possono compiere i vari attori, possono esserci azioni facoltative indicate con &lt;&lt;extend&gt;&gt; che l’attore può decidere se compierle o no.</w:t>
      </w:r>
      <w:r w:rsidR="00700378">
        <w:rPr>
          <w:rFonts w:cstheme="minorHAnsi"/>
          <w:sz w:val="16"/>
          <w:szCs w:val="16"/>
        </w:rPr>
        <w:br/>
        <w:t>Ogni use case rappresenta uno scenario, ogni scenario può avere più azioni.</w:t>
      </w:r>
      <w:r w:rsidR="00700378">
        <w:rPr>
          <w:rFonts w:cstheme="minorHAnsi"/>
          <w:sz w:val="16"/>
          <w:szCs w:val="16"/>
        </w:rPr>
        <w:br/>
        <w:t>L’obiettivo di questo diagramma è quello di visualizzare le interazioni tra i diversi attori in gioco.</w:t>
      </w:r>
      <w:r w:rsidR="007C7E6F">
        <w:rPr>
          <w:rFonts w:cstheme="minorHAnsi"/>
          <w:sz w:val="16"/>
          <w:szCs w:val="16"/>
        </w:rPr>
        <w:t xml:space="preserve"> Questo porta a una raccolta più approfondita delle informazioni dal product owner perchè anche lui è in grado di leggerlo e migliorarlo.</w:t>
      </w:r>
    </w:p>
    <w:p w14:paraId="18104430" w14:textId="7E41470F" w:rsidR="00B7433C" w:rsidRDefault="00B7433C" w:rsidP="00AB2085">
      <w:pPr>
        <w:pStyle w:val="ListParagraph"/>
        <w:ind w:left="360"/>
        <w:rPr>
          <w:rFonts w:cstheme="minorHAnsi"/>
          <w:sz w:val="16"/>
          <w:szCs w:val="16"/>
        </w:rPr>
      </w:pPr>
      <w:r w:rsidRPr="00B7433C">
        <w:rPr>
          <w:rFonts w:cstheme="minorHAnsi"/>
          <w:sz w:val="16"/>
          <w:szCs w:val="16"/>
        </w:rPr>
        <w:t>Es</w:t>
      </w:r>
      <w:r>
        <w:rPr>
          <w:rFonts w:cstheme="minorHAnsi"/>
          <w:sz w:val="16"/>
          <w:szCs w:val="16"/>
        </w:rPr>
        <w:t>empio</w:t>
      </w:r>
      <w:r w:rsidRPr="00B7433C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d</w:t>
      </w:r>
      <w:r w:rsidRPr="00B7433C">
        <w:rPr>
          <w:rFonts w:cstheme="minorHAnsi"/>
          <w:sz w:val="16"/>
          <w:szCs w:val="16"/>
        </w:rPr>
        <w:t>i use case diagram</w:t>
      </w:r>
      <w:r>
        <w:rPr>
          <w:rFonts w:cstheme="minorHAnsi"/>
          <w:sz w:val="16"/>
          <w:szCs w:val="16"/>
        </w:rPr>
        <w:t>: una palestra utilizza un software per registrare gli abbonamenti. È possibile creare un nuovo abbonamento, disdirlo, modificarlo e rinnovarlo.</w:t>
      </w:r>
      <w:r>
        <w:rPr>
          <w:rFonts w:cstheme="minorHAnsi"/>
          <w:sz w:val="16"/>
          <w:szCs w:val="16"/>
        </w:rPr>
        <w:br/>
        <w:t>In questo scenario sono presenti due attori: il cliente che esegue l’azione e l’impiegato della palestra che la subisce.</w:t>
      </w:r>
    </w:p>
    <w:p w14:paraId="294FF78C" w14:textId="768850D5" w:rsidR="00B7433C" w:rsidRPr="00B7433C" w:rsidRDefault="002D6F4D" w:rsidP="00AB2085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Nel caso in cui si voglia creare un nuovo abbonamento non ci sono vincoli, una persona può avere più abbonamenti.</w:t>
      </w:r>
      <w:r>
        <w:rPr>
          <w:rFonts w:cstheme="minorHAnsi"/>
          <w:sz w:val="16"/>
          <w:szCs w:val="16"/>
        </w:rPr>
        <w:br/>
        <w:t>Negli altri casi il cliente deve essere registrato e avere già un abbonamento.</w:t>
      </w:r>
      <w:r w:rsidR="007C7E6F">
        <w:rPr>
          <w:rFonts w:cstheme="minorHAnsi"/>
          <w:sz w:val="16"/>
          <w:szCs w:val="16"/>
        </w:rPr>
        <w:br/>
      </w:r>
    </w:p>
    <w:p w14:paraId="6342E10A" w14:textId="40E42A63" w:rsidR="00B7433C" w:rsidRPr="00B7433C" w:rsidRDefault="009537F8" w:rsidP="002D6F4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B7433C">
        <w:rPr>
          <w:rFonts w:cstheme="minorHAnsi"/>
          <w:i/>
          <w:iCs/>
          <w:sz w:val="16"/>
          <w:szCs w:val="16"/>
        </w:rPr>
        <w:tab/>
      </w:r>
      <w:r w:rsidRPr="00B7433C">
        <w:rPr>
          <w:rFonts w:cstheme="minorHAnsi"/>
          <w:i/>
          <w:iCs/>
          <w:sz w:val="16"/>
          <w:szCs w:val="16"/>
        </w:rPr>
        <w:tab/>
      </w:r>
      <w:r w:rsidRPr="00B7433C">
        <w:rPr>
          <w:rFonts w:cstheme="minorHAnsi"/>
          <w:i/>
          <w:iCs/>
          <w:sz w:val="16"/>
          <w:szCs w:val="16"/>
        </w:rPr>
        <w:tab/>
      </w:r>
    </w:p>
    <w:p w14:paraId="34F17B8D" w14:textId="6F8BDA4E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EA5CAB9" w14:textId="6AF9BE3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84656A2" w14:textId="713E11E6" w:rsidR="00AB2085" w:rsidRDefault="00AB2085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UML</w:t>
      </w:r>
    </w:p>
    <w:p w14:paraId="79C9F0BD" w14:textId="47AE7D2F" w:rsidR="0033395D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Data un’applicazione che recuperi da un database i dati relativi alla gestione di una scuola, fare un object diagram, un class diagram e un use case diagram tenendo conto che:</w:t>
      </w:r>
    </w:p>
    <w:p w14:paraId="0C055110" w14:textId="4721A131" w:rsidR="0033395D" w:rsidRPr="00E84739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E84739">
        <w:rPr>
          <w:rFonts w:cstheme="minorHAnsi"/>
          <w:i/>
          <w:iCs/>
          <w:sz w:val="16"/>
          <w:szCs w:val="16"/>
          <w:lang w:val="it-IT"/>
        </w:rPr>
        <w:t xml:space="preserve">Ogni classe presente nella scuola è composta da studenti. Un insegnante può impartire lezioni di più materie ed essere assegnato a più classi. </w:t>
      </w:r>
    </w:p>
    <w:p w14:paraId="70319F94" w14:textId="51F9E942" w:rsidR="00E813FC" w:rsidRPr="00E84739" w:rsidRDefault="00E813FC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E84739">
        <w:rPr>
          <w:rFonts w:cstheme="minorHAnsi"/>
          <w:i/>
          <w:iCs/>
          <w:sz w:val="16"/>
          <w:szCs w:val="16"/>
          <w:lang w:val="it-IT"/>
        </w:rPr>
        <w:t>Uno studente inoltre può essere valutato in più occasioni per materia.</w:t>
      </w:r>
    </w:p>
    <w:p w14:paraId="7B766B21" w14:textId="63B2F7F4" w:rsidR="00372D44" w:rsidRPr="00E84739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E84739">
        <w:rPr>
          <w:rFonts w:cstheme="minorHAnsi"/>
          <w:i/>
          <w:iCs/>
          <w:sz w:val="16"/>
          <w:szCs w:val="16"/>
          <w:lang w:val="it-IT"/>
        </w:rPr>
        <w:t>Uno studente è definito da Nome, cognome e data di nascita.</w:t>
      </w:r>
    </w:p>
    <w:p w14:paraId="63DF4925" w14:textId="311E28B5" w:rsidR="00372D44" w:rsidRPr="00E84739" w:rsidRDefault="00372D44" w:rsidP="00AC2C1B">
      <w:pPr>
        <w:rPr>
          <w:rFonts w:cstheme="minorHAnsi"/>
          <w:sz w:val="16"/>
          <w:szCs w:val="16"/>
          <w:lang w:val="it-IT"/>
        </w:rPr>
      </w:pPr>
      <w:r w:rsidRPr="00E84739">
        <w:rPr>
          <w:rFonts w:cstheme="minorHAnsi"/>
          <w:i/>
          <w:iCs/>
          <w:sz w:val="16"/>
          <w:szCs w:val="16"/>
          <w:lang w:val="it-IT"/>
        </w:rPr>
        <w:t>Una classe è definita da un codice e un livello.</w:t>
      </w:r>
    </w:p>
    <w:p w14:paraId="29F4F78E" w14:textId="6D0C62F2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E84739">
        <w:rPr>
          <w:rFonts w:cstheme="minorHAnsi"/>
          <w:i/>
          <w:iCs/>
          <w:sz w:val="16"/>
          <w:szCs w:val="16"/>
          <w:lang w:val="it-IT"/>
        </w:rPr>
        <w:t>Un insegnante ha un nome, cognome e una data di nascita</w:t>
      </w:r>
      <w:r>
        <w:rPr>
          <w:rFonts w:cstheme="minorHAnsi"/>
          <w:i/>
          <w:iCs/>
          <w:sz w:val="16"/>
          <w:szCs w:val="16"/>
          <w:lang w:val="it-IT"/>
        </w:rPr>
        <w:t>. Può inserire una votazione a sistema indicando lo studente, la materia e il giorno della prova.</w:t>
      </w:r>
    </w:p>
    <w:p w14:paraId="144F8AB5" w14:textId="61B2FBE4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A764DAB" w14:textId="77777777" w:rsidR="00C37467" w:rsidRPr="00B7433C" w:rsidRDefault="00C37467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206D7B0" w14:textId="0DF28B90" w:rsidR="00372D44" w:rsidRPr="00B7433C" w:rsidRDefault="00372D44" w:rsidP="00AC2C1B">
      <w:pPr>
        <w:rPr>
          <w:rFonts w:cstheme="minorHAnsi"/>
          <w:i/>
          <w:iCs/>
          <w:sz w:val="16"/>
          <w:szCs w:val="16"/>
          <w:lang w:val="en-US"/>
        </w:rPr>
      </w:pPr>
      <w:r w:rsidRPr="00B7433C">
        <w:rPr>
          <w:rFonts w:cstheme="minorHAnsi"/>
          <w:i/>
          <w:iCs/>
          <w:sz w:val="16"/>
          <w:szCs w:val="16"/>
          <w:lang w:val="en-US"/>
        </w:rPr>
        <w:t>EXCEPTION HANDLING</w:t>
      </w:r>
    </w:p>
    <w:p w14:paraId="6F9F61F8" w14:textId="63D812E5" w:rsidR="00372D44" w:rsidRDefault="008A09C0" w:rsidP="00AC2C1B">
      <w:pPr>
        <w:pStyle w:val="ListParagraph"/>
        <w:numPr>
          <w:ilvl w:val="0"/>
          <w:numId w:val="24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Dimostrare come gestire un’eccezione data dalla mancata connessione a un database filtrando il tipo per errore fatale.</w:t>
      </w:r>
    </w:p>
    <w:p w14:paraId="1A6169D3" w14:textId="415B16C4" w:rsidR="00331C39" w:rsidRPr="004B33AA" w:rsidRDefault="008A09C0" w:rsidP="00331C39">
      <w:pPr>
        <w:pStyle w:val="ListParagraph"/>
        <w:numPr>
          <w:ilvl w:val="0"/>
          <w:numId w:val="24"/>
        </w:numPr>
        <w:rPr>
          <w:rFonts w:cstheme="minorHAnsi"/>
          <w:i/>
          <w:iCs/>
          <w:sz w:val="16"/>
          <w:szCs w:val="16"/>
        </w:rPr>
      </w:pPr>
      <w:r w:rsidRPr="008A09C0">
        <w:rPr>
          <w:rFonts w:cstheme="minorHAnsi"/>
          <w:i/>
          <w:iCs/>
          <w:sz w:val="16"/>
          <w:szCs w:val="16"/>
        </w:rPr>
        <w:t>Creare una custom Exception relativa a un</w:t>
      </w:r>
      <w:r>
        <w:rPr>
          <w:rFonts w:cstheme="minorHAnsi"/>
          <w:i/>
          <w:iCs/>
          <w:sz w:val="16"/>
          <w:szCs w:val="16"/>
        </w:rPr>
        <w:t xml:space="preserve"> utente non trovato. Dimostrarne l’utilizzo.</w:t>
      </w:r>
    </w:p>
    <w:sectPr w:rsidR="00331C39" w:rsidRPr="004B33AA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4D0EE" w14:textId="77777777" w:rsidR="00FD4525" w:rsidRDefault="00FD452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523911B" w14:textId="77777777" w:rsidR="00FD4525" w:rsidRDefault="00FD452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7EB38" w14:textId="77777777" w:rsidR="00FD4525" w:rsidRDefault="00FD452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8C01FDB" w14:textId="77777777" w:rsidR="00FD4525" w:rsidRDefault="00FD452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47D08"/>
    <w:multiLevelType w:val="hybridMultilevel"/>
    <w:tmpl w:val="1B167A2A"/>
    <w:lvl w:ilvl="0" w:tplc="FFEA747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1194B"/>
    <w:multiLevelType w:val="hybridMultilevel"/>
    <w:tmpl w:val="BEAEA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10"/>
  </w:num>
  <w:num w:numId="18">
    <w:abstractNumId w:val="0"/>
  </w:num>
  <w:num w:numId="19">
    <w:abstractNumId w:val="1"/>
  </w:num>
  <w:num w:numId="20">
    <w:abstractNumId w:val="14"/>
  </w:num>
  <w:num w:numId="21">
    <w:abstractNumId w:val="9"/>
  </w:num>
  <w:num w:numId="22">
    <w:abstractNumId w:val="5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2C8"/>
    <w:rsid w:val="00003415"/>
    <w:rsid w:val="000070E0"/>
    <w:rsid w:val="0008558D"/>
    <w:rsid w:val="000C4A51"/>
    <w:rsid w:val="000E60BC"/>
    <w:rsid w:val="0010018A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32EB2"/>
    <w:rsid w:val="00261529"/>
    <w:rsid w:val="002733D1"/>
    <w:rsid w:val="00276425"/>
    <w:rsid w:val="002825D6"/>
    <w:rsid w:val="002D0170"/>
    <w:rsid w:val="002D6F4D"/>
    <w:rsid w:val="002F2AFA"/>
    <w:rsid w:val="00315CD3"/>
    <w:rsid w:val="00331C39"/>
    <w:rsid w:val="0033395D"/>
    <w:rsid w:val="003444B6"/>
    <w:rsid w:val="00347AB7"/>
    <w:rsid w:val="00350EF7"/>
    <w:rsid w:val="00356CAC"/>
    <w:rsid w:val="00372D44"/>
    <w:rsid w:val="003862F7"/>
    <w:rsid w:val="003A0670"/>
    <w:rsid w:val="003D7282"/>
    <w:rsid w:val="003E162F"/>
    <w:rsid w:val="003E30EA"/>
    <w:rsid w:val="00402F9B"/>
    <w:rsid w:val="004174E2"/>
    <w:rsid w:val="0042484F"/>
    <w:rsid w:val="004254F0"/>
    <w:rsid w:val="00440691"/>
    <w:rsid w:val="00443C7E"/>
    <w:rsid w:val="00446E50"/>
    <w:rsid w:val="00454CA3"/>
    <w:rsid w:val="00457A53"/>
    <w:rsid w:val="00464B0E"/>
    <w:rsid w:val="00493797"/>
    <w:rsid w:val="00496042"/>
    <w:rsid w:val="004B33AA"/>
    <w:rsid w:val="004C26A0"/>
    <w:rsid w:val="0053305A"/>
    <w:rsid w:val="00547F36"/>
    <w:rsid w:val="005537EA"/>
    <w:rsid w:val="005645F9"/>
    <w:rsid w:val="005A2070"/>
    <w:rsid w:val="005B0FEE"/>
    <w:rsid w:val="006041E2"/>
    <w:rsid w:val="00633EA3"/>
    <w:rsid w:val="00666707"/>
    <w:rsid w:val="006A5B48"/>
    <w:rsid w:val="006E2140"/>
    <w:rsid w:val="006E3EC5"/>
    <w:rsid w:val="006E7CC3"/>
    <w:rsid w:val="006F4A3F"/>
    <w:rsid w:val="00700378"/>
    <w:rsid w:val="0072454E"/>
    <w:rsid w:val="00731D2B"/>
    <w:rsid w:val="0078731A"/>
    <w:rsid w:val="007913B5"/>
    <w:rsid w:val="007C00E4"/>
    <w:rsid w:val="007C7E6F"/>
    <w:rsid w:val="007E3CB3"/>
    <w:rsid w:val="008120C2"/>
    <w:rsid w:val="0084271B"/>
    <w:rsid w:val="0084793A"/>
    <w:rsid w:val="008739A2"/>
    <w:rsid w:val="008A09C0"/>
    <w:rsid w:val="008D7390"/>
    <w:rsid w:val="008E653D"/>
    <w:rsid w:val="00910C80"/>
    <w:rsid w:val="009113E5"/>
    <w:rsid w:val="009200E1"/>
    <w:rsid w:val="0092010E"/>
    <w:rsid w:val="009537F8"/>
    <w:rsid w:val="00957D96"/>
    <w:rsid w:val="009D79CC"/>
    <w:rsid w:val="00A1545F"/>
    <w:rsid w:val="00A360C5"/>
    <w:rsid w:val="00A74FF3"/>
    <w:rsid w:val="00A9761D"/>
    <w:rsid w:val="00AA5916"/>
    <w:rsid w:val="00AB2085"/>
    <w:rsid w:val="00AC2C1B"/>
    <w:rsid w:val="00B03500"/>
    <w:rsid w:val="00B070A2"/>
    <w:rsid w:val="00B142D7"/>
    <w:rsid w:val="00B219E6"/>
    <w:rsid w:val="00B254EE"/>
    <w:rsid w:val="00B37908"/>
    <w:rsid w:val="00B67E28"/>
    <w:rsid w:val="00B7433C"/>
    <w:rsid w:val="00B915D5"/>
    <w:rsid w:val="00BA5730"/>
    <w:rsid w:val="00BC1DFD"/>
    <w:rsid w:val="00BE3876"/>
    <w:rsid w:val="00BF0094"/>
    <w:rsid w:val="00C329F9"/>
    <w:rsid w:val="00C37467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3DC2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DE36FC"/>
    <w:rsid w:val="00E0358B"/>
    <w:rsid w:val="00E04A03"/>
    <w:rsid w:val="00E1423C"/>
    <w:rsid w:val="00E66EA4"/>
    <w:rsid w:val="00E7015D"/>
    <w:rsid w:val="00E813FC"/>
    <w:rsid w:val="00E84739"/>
    <w:rsid w:val="00E94E57"/>
    <w:rsid w:val="00EA60A6"/>
    <w:rsid w:val="00ED5009"/>
    <w:rsid w:val="00ED5A4F"/>
    <w:rsid w:val="00EF68B0"/>
    <w:rsid w:val="00F14377"/>
    <w:rsid w:val="00F32A3F"/>
    <w:rsid w:val="00F60AF1"/>
    <w:rsid w:val="00FC6BAD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423</TotalTime>
  <Pages>2</Pages>
  <Words>1340</Words>
  <Characters>7644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Carlotta Colla (c)</cp:lastModifiedBy>
  <cp:revision>5</cp:revision>
  <cp:lastPrinted>2004-01-22T16:32:00Z</cp:lastPrinted>
  <dcterms:created xsi:type="dcterms:W3CDTF">2021-03-04T19:34:00Z</dcterms:created>
  <dcterms:modified xsi:type="dcterms:W3CDTF">2021-03-12T11:50:00Z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2021-03-12T09:03:14Z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bd8394ed-6d1e-417d-b022-d14e7c9278e0</vt:lpwstr>
  </property>
  <property fmtid="{D5CDD505-2E9C-101B-9397-08002B2CF9AE}" pid="21" name="MSIP_Label_5fae8262-b78e-4366-8929-a5d6aac95320_ContentBits">
    <vt:lpwstr>0</vt:lpwstr>
  </property>
</Properties>
</file>